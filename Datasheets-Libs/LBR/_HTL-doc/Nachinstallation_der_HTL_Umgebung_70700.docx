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0D" w:rsidRDefault="00C06A0D" w:rsidP="00C06A0D">
      <w:pPr>
        <w:pStyle w:val="berschrift1"/>
      </w:pPr>
      <w:r>
        <w:t>Installation des Grundsystems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C077A5" w:rsidRPr="006E0232" w:rsidTr="00C077A5">
        <w:trPr>
          <w:trHeight w:val="552"/>
        </w:trPr>
        <w:tc>
          <w:tcPr>
            <w:tcW w:w="5211" w:type="dxa"/>
            <w:shd w:val="clear" w:color="auto" w:fill="auto"/>
            <w:vAlign w:val="center"/>
          </w:tcPr>
          <w:p w:rsidR="00C077A5" w:rsidRPr="006E0232" w:rsidRDefault="00C077A5" w:rsidP="00293EF2">
            <w:r>
              <w:t>Die Grundinstallation von eagle legt f</w:t>
            </w:r>
            <w:r w:rsidR="00293EF2">
              <w:t xml:space="preserve">olgende Verzeichnisstruktur an. </w:t>
            </w:r>
            <w:r w:rsidR="00293EF2" w:rsidRPr="00293EF2">
              <w:t>(z.B. „C:\Program Files (x86)\eagle-7.7.0\...“)</w:t>
            </w:r>
          </w:p>
        </w:tc>
        <w:tc>
          <w:tcPr>
            <w:tcW w:w="5211" w:type="dxa"/>
            <w:shd w:val="clear" w:color="auto" w:fill="auto"/>
            <w:vAlign w:val="center"/>
          </w:tcPr>
          <w:p w:rsidR="00C077A5" w:rsidRPr="006E0232" w:rsidRDefault="00C077A5" w:rsidP="00C077A5">
            <w:r w:rsidRPr="00C077A5">
              <w:t>Kopieren der Verzeichnisstruktur in das EAGLE-Installationsverzeichnis</w:t>
            </w:r>
            <w:r w:rsidR="00293EF2">
              <w:t>. Im Unterverzeichnis __Install2LwM befindet sich die Datei „eagle.usr“. Sie ist ein Muster für die Usereinstellungen. Die Datei „</w:t>
            </w:r>
            <w:r w:rsidR="00293EF2" w:rsidRPr="00293EF2">
              <w:t>eagle-7.7.0_init</w:t>
            </w:r>
            <w:r w:rsidR="00293EF2">
              <w:t>.bat“ kann zu hause nicht verwendet werden, da sie die Laufwerkstruktur der Schule voraussetzt.</w:t>
            </w:r>
          </w:p>
        </w:tc>
      </w:tr>
      <w:tr w:rsidR="00C077A5" w:rsidRPr="006E0232" w:rsidTr="00C077A5">
        <w:trPr>
          <w:trHeight w:val="552"/>
        </w:trPr>
        <w:tc>
          <w:tcPr>
            <w:tcW w:w="5211" w:type="dxa"/>
            <w:shd w:val="clear" w:color="auto" w:fill="auto"/>
          </w:tcPr>
          <w:p w:rsidR="00C077A5" w:rsidRDefault="00C077A5" w:rsidP="007C039F"/>
          <w:p w:rsidR="00C077A5" w:rsidRDefault="000E0BE1" w:rsidP="007C039F">
            <w:r>
              <w:object w:dxaOrig="2145" w:dyaOrig="3075">
                <v:shape id="_x0000_i1030" type="#_x0000_t75" style="width:107.25pt;height:153.75pt" o:ole="">
                  <v:imagedata r:id="rId8" o:title=""/>
                </v:shape>
                <o:OLEObject Type="Embed" ProgID="PBrush" ShapeID="_x0000_i1030" DrawAspect="Content" ObjectID="_1545670692" r:id="rId9"/>
              </w:object>
            </w:r>
          </w:p>
          <w:p w:rsidR="00C077A5" w:rsidRDefault="00C077A5" w:rsidP="007C039F"/>
        </w:tc>
        <w:tc>
          <w:tcPr>
            <w:tcW w:w="5211" w:type="dxa"/>
            <w:shd w:val="clear" w:color="auto" w:fill="auto"/>
            <w:vAlign w:val="center"/>
          </w:tcPr>
          <w:p w:rsidR="00C077A5" w:rsidRDefault="00C077A5" w:rsidP="007C039F">
            <w:pPr>
              <w:jc w:val="center"/>
              <w:rPr>
                <w:noProof/>
                <w:lang w:eastAsia="de-AT"/>
              </w:rPr>
            </w:pPr>
          </w:p>
          <w:p w:rsidR="00C077A5" w:rsidRDefault="000E0BE1" w:rsidP="007C039F">
            <w:pPr>
              <w:jc w:val="center"/>
              <w:rPr>
                <w:noProof/>
                <w:lang w:eastAsia="de-AT"/>
              </w:rPr>
            </w:pPr>
            <w:r>
              <w:object w:dxaOrig="2160" w:dyaOrig="2580">
                <v:shape id="_x0000_i1028" type="#_x0000_t75" style="width:108pt;height:129pt" o:ole="">
                  <v:imagedata r:id="rId10" o:title=""/>
                </v:shape>
                <o:OLEObject Type="Embed" ProgID="PBrush" ShapeID="_x0000_i1028" DrawAspect="Content" ObjectID="_1545670693" r:id="rId11"/>
              </w:object>
            </w:r>
          </w:p>
          <w:p w:rsidR="00C077A5" w:rsidRDefault="00C077A5" w:rsidP="007C039F">
            <w:pPr>
              <w:jc w:val="center"/>
              <w:rPr>
                <w:noProof/>
                <w:lang w:eastAsia="de-AT"/>
              </w:rPr>
            </w:pPr>
          </w:p>
        </w:tc>
      </w:tr>
    </w:tbl>
    <w:p w:rsidR="00C077A5" w:rsidRPr="00C077A5" w:rsidRDefault="00C077A5" w:rsidP="00C077A5">
      <w:pPr>
        <w:pStyle w:val="berschrift1"/>
      </w:pPr>
      <w:r>
        <w:t xml:space="preserve">Anpassen der </w:t>
      </w:r>
      <w:r w:rsidRPr="00C077A5">
        <w:t xml:space="preserve">Verzeichniseinträge </w:t>
      </w:r>
      <w:r>
        <w:t>im “C</w:t>
      </w:r>
      <w:bookmarkStart w:id="0" w:name="_GoBack"/>
      <w:bookmarkEnd w:id="0"/>
      <w:r>
        <w:t>ontrol Panel”</w:t>
      </w:r>
    </w:p>
    <w:p w:rsidR="00C06A0D" w:rsidRDefault="000E0BE1" w:rsidP="00C06A0D">
      <w:r>
        <w:rPr>
          <w:noProof/>
          <w:lang w:eastAsia="de-AT"/>
        </w:rPr>
        <w:drawing>
          <wp:inline distT="0" distB="0" distL="0" distR="0">
            <wp:extent cx="2533650" cy="15335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0D" w:rsidRDefault="00C06A0D" w:rsidP="00C06A0D"/>
    <w:p w:rsidR="00C06A0D" w:rsidRDefault="000E0BE1" w:rsidP="00C06A0D">
      <w:r>
        <w:rPr>
          <w:noProof/>
          <w:lang w:eastAsia="de-AT"/>
        </w:rPr>
        <w:drawing>
          <wp:inline distT="0" distB="0" distL="0" distR="0" wp14:anchorId="51928744" wp14:editId="5245B510">
            <wp:extent cx="6352381" cy="254285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E1" w:rsidRDefault="000E0BE1" w:rsidP="00C06A0D"/>
    <w:p w:rsidR="000E0BE1" w:rsidRPr="006E0232" w:rsidRDefault="000E0BE1" w:rsidP="00C06A0D">
      <w:r>
        <w:t>Die Verzeichnise sind an die Installation (z.B. „</w:t>
      </w:r>
      <w:r w:rsidRPr="000E0BE1">
        <w:t>C:\Program Files (x86)</w:t>
      </w:r>
      <w:r>
        <w:t>\eagle-7.7.0\...“) anzupassen.</w:t>
      </w:r>
    </w:p>
    <w:p w:rsidR="00C06A0D" w:rsidRPr="00C67CD2" w:rsidRDefault="00C06A0D" w:rsidP="00C06A0D">
      <w:pPr>
        <w:rPr>
          <w:lang w:eastAsia="de-AT"/>
        </w:rPr>
      </w:pPr>
    </w:p>
    <w:sectPr w:rsidR="00C06A0D" w:rsidRPr="00C67CD2">
      <w:headerReference w:type="default" r:id="rId14"/>
      <w:footerReference w:type="default" r:id="rId15"/>
      <w:pgSz w:w="11907" w:h="16840" w:code="9"/>
      <w:pgMar w:top="1531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0D" w:rsidRDefault="00C06A0D">
      <w:r>
        <w:separator/>
      </w:r>
    </w:p>
  </w:endnote>
  <w:endnote w:type="continuationSeparator" w:id="0">
    <w:p w:rsidR="00C06A0D" w:rsidRDefault="00C0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3E" w:rsidRDefault="0042313E">
    <w:pPr>
      <w:pStyle w:val="Fuzeile"/>
      <w:rPr>
        <w:sz w:val="18"/>
      </w:rPr>
    </w:pPr>
    <w:r>
      <w:rPr>
        <w:sz w:val="18"/>
      </w:rPr>
      <w:t>© Mo</w:t>
    </w:r>
    <w:r w:rsidR="006728A1">
      <w:rPr>
        <w:sz w:val="18"/>
      </w:rPr>
      <w:t xml:space="preserve"> </w:t>
    </w:r>
    <w:r>
      <w:rPr>
        <w:sz w:val="18"/>
      </w:rPr>
      <w:t>201</w:t>
    </w:r>
    <w:r w:rsidR="006728A1">
      <w:rPr>
        <w:sz w:val="18"/>
      </w:rPr>
      <w:t>3</w:t>
    </w:r>
    <w:r w:rsidR="00C67CD2">
      <w:rPr>
        <w:sz w:val="18"/>
      </w:rPr>
      <w:t>, 2015</w:t>
    </w:r>
    <w:r w:rsidR="00AE0C90">
      <w:rPr>
        <w:sz w:val="18"/>
      </w:rPr>
      <w:t>, 2017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 w:rsidR="004E314C">
      <w:rPr>
        <w:noProof/>
        <w:sz w:val="18"/>
      </w:rPr>
      <w:t>Installation_der_HTL_Umgebung_70300.docx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  <w:t xml:space="preserve">Seite </w:t>
    </w:r>
    <w:r>
      <w:rPr>
        <w:sz w:val="18"/>
        <w:lang w:val="it-IT"/>
      </w:rPr>
      <w:fldChar w:fldCharType="begin"/>
    </w:r>
    <w:r>
      <w:rPr>
        <w:sz w:val="18"/>
      </w:rPr>
      <w:instrText xml:space="preserve"> PAGE </w:instrText>
    </w:r>
    <w:r>
      <w:rPr>
        <w:sz w:val="18"/>
        <w:lang w:val="it-IT"/>
      </w:rPr>
      <w:fldChar w:fldCharType="separate"/>
    </w:r>
    <w:r w:rsidR="004E314C">
      <w:rPr>
        <w:noProof/>
        <w:sz w:val="18"/>
      </w:rPr>
      <w:t>1</w:t>
    </w:r>
    <w:r>
      <w:rPr>
        <w:sz w:val="18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0D" w:rsidRDefault="00C06A0D">
      <w:r>
        <w:separator/>
      </w:r>
    </w:p>
  </w:footnote>
  <w:footnote w:type="continuationSeparator" w:id="0">
    <w:p w:rsidR="00C06A0D" w:rsidRDefault="00C0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3E" w:rsidRDefault="000E0BE1">
    <w:pPr>
      <w:framePr w:hSpace="142" w:wrap="around" w:vAnchor="text" w:hAnchor="page" w:x="1339" w:y="-50"/>
      <w:ind w:right="-3"/>
      <w:jc w:val="right"/>
      <w:rPr>
        <w:b/>
      </w:rPr>
    </w:pPr>
    <w:r>
      <w:rPr>
        <w:b/>
        <w:noProof/>
        <w:lang w:eastAsia="de-AT"/>
      </w:rPr>
      <w:drawing>
        <wp:inline distT="0" distB="0" distL="0" distR="0">
          <wp:extent cx="866775" cy="407122"/>
          <wp:effectExtent l="0" t="0" r="0" b="0"/>
          <wp:docPr id="8" name="Grafik 8" descr="P:\schulverwaltung\direktion\LOGO_HTL_neu\SW\Logo HTL Rankweil SW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:\schulverwaltung\direktion\LOGO_HTL_neu\SW\Logo HTL Rankweil SW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724" cy="413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6A0D" w:rsidRDefault="0042313E" w:rsidP="00C06A0D">
    <w:pPr>
      <w:pStyle w:val="Kopfzeile"/>
      <w:jc w:val="right"/>
      <w:rPr>
        <w:b/>
        <w:sz w:val="32"/>
      </w:rPr>
    </w:pPr>
    <w:r>
      <w:rPr>
        <w:b/>
        <w:sz w:val="32"/>
      </w:rPr>
      <w:t xml:space="preserve">EAGLE </w:t>
    </w:r>
    <w:r w:rsidR="00F44106">
      <w:rPr>
        <w:b/>
        <w:sz w:val="32"/>
      </w:rPr>
      <w:t>7.</w:t>
    </w:r>
    <w:r w:rsidR="000E0BE1">
      <w:rPr>
        <w:b/>
        <w:sz w:val="32"/>
      </w:rPr>
      <w:t>7</w:t>
    </w:r>
    <w:r w:rsidR="00F44106">
      <w:rPr>
        <w:b/>
        <w:sz w:val="32"/>
      </w:rPr>
      <w:t>.0</w:t>
    </w:r>
    <w:r>
      <w:rPr>
        <w:b/>
        <w:sz w:val="32"/>
      </w:rPr>
      <w:t xml:space="preserve"> </w:t>
    </w:r>
    <w:r w:rsidR="00C06A0D">
      <w:rPr>
        <w:b/>
        <w:bCs/>
        <w:sz w:val="28"/>
        <w:szCs w:val="28"/>
      </w:rPr>
      <w:t>Installation der HTL-Umgebung</w:t>
    </w:r>
  </w:p>
  <w:p w:rsidR="0042313E" w:rsidRDefault="0042313E">
    <w:pPr>
      <w:pStyle w:val="Kopfzeile"/>
      <w:pBdr>
        <w:bottom w:val="single" w:sz="4" w:space="5" w:color="auto"/>
      </w:pBdr>
      <w:jc w:val="right"/>
      <w:rPr>
        <w:rFonts w:cs="Arial"/>
        <w:sz w:val="16"/>
      </w:rPr>
    </w:pPr>
    <w:r>
      <w:rPr>
        <w:rFonts w:cs="Arial"/>
        <w:sz w:val="16"/>
      </w:rPr>
      <w:t>Diese Unterlagen sind nur für den Gebrauch im Unterricht an der HTL-Rankweil bestimmt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3.5pt" o:bullet="t">
        <v:imagedata r:id="rId1" o:title=""/>
      </v:shape>
    </w:pict>
  </w:numPicBullet>
  <w:numPicBullet w:numPicBulletId="1">
    <w:pict>
      <v:shape id="_x0000_i1027" type="#_x0000_t75" style="width:12.75pt;height:15pt" o:bullet="t">
        <v:imagedata r:id="rId2" o:title=""/>
      </v:shape>
    </w:pict>
  </w:numPicBullet>
  <w:numPicBullet w:numPicBulletId="2">
    <w:pict>
      <v:shape id="_x0000_i1028" type="#_x0000_t75" style="width:12.75pt;height:12.75pt" o:bullet="t">
        <v:imagedata r:id="rId3" o:title=""/>
      </v:shape>
    </w:pict>
  </w:numPicBullet>
  <w:abstractNum w:abstractNumId="0" w15:restartNumberingAfterBreak="0">
    <w:nsid w:val="224A1B9D"/>
    <w:multiLevelType w:val="hybridMultilevel"/>
    <w:tmpl w:val="382C6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C7B"/>
    <w:multiLevelType w:val="hybridMultilevel"/>
    <w:tmpl w:val="1098F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0D"/>
    <w:rsid w:val="00014EC5"/>
    <w:rsid w:val="00031246"/>
    <w:rsid w:val="00033FE2"/>
    <w:rsid w:val="00044E2F"/>
    <w:rsid w:val="00054542"/>
    <w:rsid w:val="00073FC6"/>
    <w:rsid w:val="000A06DA"/>
    <w:rsid w:val="000A365A"/>
    <w:rsid w:val="000B4464"/>
    <w:rsid w:val="000D7F5C"/>
    <w:rsid w:val="000E0BE1"/>
    <w:rsid w:val="000E78D3"/>
    <w:rsid w:val="00104617"/>
    <w:rsid w:val="001140F8"/>
    <w:rsid w:val="001413C6"/>
    <w:rsid w:val="0014286F"/>
    <w:rsid w:val="00145C4A"/>
    <w:rsid w:val="001475E7"/>
    <w:rsid w:val="00172452"/>
    <w:rsid w:val="00176BE0"/>
    <w:rsid w:val="001A05E8"/>
    <w:rsid w:val="001A4479"/>
    <w:rsid w:val="001B022C"/>
    <w:rsid w:val="001C2A39"/>
    <w:rsid w:val="00223BFD"/>
    <w:rsid w:val="00233D02"/>
    <w:rsid w:val="00233E0C"/>
    <w:rsid w:val="00242E92"/>
    <w:rsid w:val="00253624"/>
    <w:rsid w:val="00264B53"/>
    <w:rsid w:val="00265B5F"/>
    <w:rsid w:val="00290247"/>
    <w:rsid w:val="00293EF2"/>
    <w:rsid w:val="002F2112"/>
    <w:rsid w:val="002F37D5"/>
    <w:rsid w:val="002F3BB9"/>
    <w:rsid w:val="003138F2"/>
    <w:rsid w:val="003409DB"/>
    <w:rsid w:val="00347387"/>
    <w:rsid w:val="00374C26"/>
    <w:rsid w:val="00381EBA"/>
    <w:rsid w:val="003A4E6E"/>
    <w:rsid w:val="003A6DA0"/>
    <w:rsid w:val="003A7B81"/>
    <w:rsid w:val="003B1FAA"/>
    <w:rsid w:val="003B3C67"/>
    <w:rsid w:val="003D37E2"/>
    <w:rsid w:val="00412471"/>
    <w:rsid w:val="00412A98"/>
    <w:rsid w:val="0042313E"/>
    <w:rsid w:val="00423EDA"/>
    <w:rsid w:val="00426537"/>
    <w:rsid w:val="0042726D"/>
    <w:rsid w:val="00430C5E"/>
    <w:rsid w:val="00440DE1"/>
    <w:rsid w:val="004500C6"/>
    <w:rsid w:val="004610B8"/>
    <w:rsid w:val="00485AF3"/>
    <w:rsid w:val="004E0885"/>
    <w:rsid w:val="004E314C"/>
    <w:rsid w:val="00510E40"/>
    <w:rsid w:val="00514CDF"/>
    <w:rsid w:val="005244B9"/>
    <w:rsid w:val="005435E3"/>
    <w:rsid w:val="005C4792"/>
    <w:rsid w:val="005C7DD9"/>
    <w:rsid w:val="005D7B69"/>
    <w:rsid w:val="00600469"/>
    <w:rsid w:val="00631B5C"/>
    <w:rsid w:val="006325BB"/>
    <w:rsid w:val="00644A1F"/>
    <w:rsid w:val="00672570"/>
    <w:rsid w:val="006728A1"/>
    <w:rsid w:val="00694E8F"/>
    <w:rsid w:val="006A1C9A"/>
    <w:rsid w:val="006B18FC"/>
    <w:rsid w:val="006D40BB"/>
    <w:rsid w:val="006E0232"/>
    <w:rsid w:val="006E1840"/>
    <w:rsid w:val="007022A1"/>
    <w:rsid w:val="00721921"/>
    <w:rsid w:val="0072477D"/>
    <w:rsid w:val="00765874"/>
    <w:rsid w:val="00771AFC"/>
    <w:rsid w:val="007815E1"/>
    <w:rsid w:val="00790FD0"/>
    <w:rsid w:val="00796EAC"/>
    <w:rsid w:val="007A6526"/>
    <w:rsid w:val="007B197A"/>
    <w:rsid w:val="007B4A9F"/>
    <w:rsid w:val="00802F9E"/>
    <w:rsid w:val="008046C7"/>
    <w:rsid w:val="00815F9E"/>
    <w:rsid w:val="00834F59"/>
    <w:rsid w:val="0084602C"/>
    <w:rsid w:val="008728F1"/>
    <w:rsid w:val="0087311E"/>
    <w:rsid w:val="008E2955"/>
    <w:rsid w:val="008E4999"/>
    <w:rsid w:val="00915A00"/>
    <w:rsid w:val="009237FC"/>
    <w:rsid w:val="00924B3E"/>
    <w:rsid w:val="00950B04"/>
    <w:rsid w:val="00951B47"/>
    <w:rsid w:val="0095367F"/>
    <w:rsid w:val="00965D4C"/>
    <w:rsid w:val="009709A0"/>
    <w:rsid w:val="0099667E"/>
    <w:rsid w:val="009C2AC3"/>
    <w:rsid w:val="009F5AF2"/>
    <w:rsid w:val="00A01C26"/>
    <w:rsid w:val="00A0586E"/>
    <w:rsid w:val="00A13931"/>
    <w:rsid w:val="00A16CCA"/>
    <w:rsid w:val="00A24825"/>
    <w:rsid w:val="00A373D6"/>
    <w:rsid w:val="00A527B9"/>
    <w:rsid w:val="00A7531C"/>
    <w:rsid w:val="00A81336"/>
    <w:rsid w:val="00AC385B"/>
    <w:rsid w:val="00AD17AF"/>
    <w:rsid w:val="00AE0C90"/>
    <w:rsid w:val="00AE2911"/>
    <w:rsid w:val="00AF7A8A"/>
    <w:rsid w:val="00B32263"/>
    <w:rsid w:val="00B3500E"/>
    <w:rsid w:val="00B612A2"/>
    <w:rsid w:val="00B71EE6"/>
    <w:rsid w:val="00C03D1F"/>
    <w:rsid w:val="00C06A0D"/>
    <w:rsid w:val="00C077A5"/>
    <w:rsid w:val="00C108B9"/>
    <w:rsid w:val="00C12274"/>
    <w:rsid w:val="00C4218D"/>
    <w:rsid w:val="00C43A00"/>
    <w:rsid w:val="00C65698"/>
    <w:rsid w:val="00C67CD2"/>
    <w:rsid w:val="00CA075A"/>
    <w:rsid w:val="00CA3A64"/>
    <w:rsid w:val="00D03E69"/>
    <w:rsid w:val="00D0576A"/>
    <w:rsid w:val="00D1372A"/>
    <w:rsid w:val="00D23213"/>
    <w:rsid w:val="00D2668D"/>
    <w:rsid w:val="00D5118C"/>
    <w:rsid w:val="00D734BA"/>
    <w:rsid w:val="00D736EE"/>
    <w:rsid w:val="00D83AB5"/>
    <w:rsid w:val="00DA59A4"/>
    <w:rsid w:val="00DC133A"/>
    <w:rsid w:val="00DC62D8"/>
    <w:rsid w:val="00DC7703"/>
    <w:rsid w:val="00DF5FAE"/>
    <w:rsid w:val="00E31B3F"/>
    <w:rsid w:val="00E465EA"/>
    <w:rsid w:val="00E541AF"/>
    <w:rsid w:val="00E73103"/>
    <w:rsid w:val="00E752C8"/>
    <w:rsid w:val="00E87409"/>
    <w:rsid w:val="00E92D33"/>
    <w:rsid w:val="00EB26F3"/>
    <w:rsid w:val="00EB321D"/>
    <w:rsid w:val="00EB52F4"/>
    <w:rsid w:val="00ED67E0"/>
    <w:rsid w:val="00EF5AE9"/>
    <w:rsid w:val="00F32DAB"/>
    <w:rsid w:val="00F43E1E"/>
    <w:rsid w:val="00F44106"/>
    <w:rsid w:val="00F601F8"/>
    <w:rsid w:val="00F66D77"/>
    <w:rsid w:val="00F90095"/>
    <w:rsid w:val="00FA5AFE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73FFEDA"/>
  <w15:docId w15:val="{7BF9BFFB-FCD2-4E2A-92E9-817E4D56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0E738-B166-4A28-A8CD-B3931091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2598E0FC.dotm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Erstellung eines Schaltplans</vt:lpstr>
    </vt:vector>
  </TitlesOfParts>
  <Company>HTL Rankweil</Company>
  <LinksUpToDate>false</LinksUpToDate>
  <CharactersWithSpaces>666</CharactersWithSpaces>
  <SharedDoc>false</SharedDoc>
  <HLinks>
    <vt:vector size="60" baseType="variant"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_Toc348021868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_Toc348021867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_Toc348021866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_Toc348021865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_Toc348021864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_Toc348021863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_Toc348021862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_Toc348021861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_Toc348021860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_Toc348021859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Erstellung eines Schaltplans</dc:title>
  <dc:creator>admin</dc:creator>
  <cp:lastModifiedBy>Leopold MOOSBRUGGER</cp:lastModifiedBy>
  <cp:revision>4</cp:revision>
  <cp:lastPrinted>2017-01-11T19:12:00Z</cp:lastPrinted>
  <dcterms:created xsi:type="dcterms:W3CDTF">2015-08-22T12:50:00Z</dcterms:created>
  <dcterms:modified xsi:type="dcterms:W3CDTF">2017-01-11T19:12:00Z</dcterms:modified>
</cp:coreProperties>
</file>