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A0D" w:rsidRDefault="000136B6" w:rsidP="000136B6">
      <w:bookmarkStart w:id="0" w:name="_GoBack"/>
      <w:bookmarkEnd w:id="0"/>
      <w:r>
        <w:t>Erzeugen einer RFID-Antenne in einer Bibliothek.</w:t>
      </w:r>
    </w:p>
    <w:p w:rsidR="000136B6" w:rsidRDefault="000136B6" w:rsidP="000136B6"/>
    <w:p w:rsidR="000136B6" w:rsidRDefault="000136B6" w:rsidP="000136B6">
      <w:r>
        <w:t>Erzeugen oder Öffnen einer Bibliothek</w:t>
      </w:r>
    </w:p>
    <w:p w:rsidR="000136B6" w:rsidRDefault="000136B6" w:rsidP="000136B6">
      <w:r>
        <w:rPr>
          <w:noProof/>
          <w:lang w:eastAsia="de-AT"/>
        </w:rPr>
        <w:drawing>
          <wp:inline distT="0" distB="0" distL="0" distR="0">
            <wp:extent cx="5791200" cy="1885950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6B6" w:rsidRDefault="000136B6" w:rsidP="000136B6"/>
    <w:p w:rsidR="00946ADF" w:rsidRDefault="00946ADF" w:rsidP="00946ADF">
      <w:r>
        <w:t>Aufruf von „</w:t>
      </w:r>
      <w:r w:rsidRPr="000136B6">
        <w:t>_HTL_Create_RFID_Pac</w:t>
      </w:r>
      <w:r>
        <w:t>.ULP“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8"/>
        <w:gridCol w:w="5098"/>
      </w:tblGrid>
      <w:tr w:rsidR="000136B6" w:rsidTr="000136B6">
        <w:tc>
          <w:tcPr>
            <w:tcW w:w="5098" w:type="dxa"/>
          </w:tcPr>
          <w:p w:rsidR="000136B6" w:rsidRDefault="000136B6" w:rsidP="000136B6">
            <w:r>
              <w:rPr>
                <w:noProof/>
                <w:lang w:eastAsia="de-AT"/>
              </w:rPr>
              <w:drawing>
                <wp:inline distT="0" distB="0" distL="0" distR="0" wp14:anchorId="79EC3FDE" wp14:editId="775B2C91">
                  <wp:extent cx="2952381" cy="1047619"/>
                  <wp:effectExtent l="0" t="0" r="635" b="635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381" cy="10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8" w:type="dxa"/>
          </w:tcPr>
          <w:p w:rsidR="000136B6" w:rsidRDefault="000136B6" w:rsidP="000136B6">
            <w:r>
              <w:rPr>
                <w:noProof/>
                <w:lang w:eastAsia="de-AT"/>
              </w:rPr>
              <w:drawing>
                <wp:inline distT="0" distB="0" distL="0" distR="0" wp14:anchorId="1F1CC35D" wp14:editId="2D7F782A">
                  <wp:extent cx="2895238" cy="828571"/>
                  <wp:effectExtent l="0" t="0" r="635" b="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238" cy="8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136B6" w:rsidRDefault="000136B6" w:rsidP="000136B6"/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91"/>
        <w:gridCol w:w="3315"/>
      </w:tblGrid>
      <w:tr w:rsidR="00946ADF" w:rsidTr="00946ADF">
        <w:tc>
          <w:tcPr>
            <w:tcW w:w="5949" w:type="dxa"/>
          </w:tcPr>
          <w:p w:rsidR="00946ADF" w:rsidRDefault="00946ADF" w:rsidP="000136B6">
            <w:r>
              <w:lastRenderedPageBreak/>
              <w:t>Parameter der Antenne eingeben.</w:t>
            </w:r>
            <w:r>
              <w:br/>
            </w:r>
            <w:r>
              <w:rPr>
                <w:noProof/>
                <w:lang w:eastAsia="de-AT"/>
              </w:rPr>
              <w:drawing>
                <wp:inline distT="0" distB="0" distL="0" distR="0" wp14:anchorId="4BC58666" wp14:editId="73C1C92C">
                  <wp:extent cx="4238625" cy="8228651"/>
                  <wp:effectExtent l="0" t="0" r="0" b="1270"/>
                  <wp:docPr id="12" name="Grafik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6135" cy="83014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vAlign w:val="bottom"/>
          </w:tcPr>
          <w:p w:rsidR="00946ADF" w:rsidRDefault="00946ADF" w:rsidP="00946ADF">
            <w:pPr>
              <w:jc w:val="center"/>
            </w:pPr>
            <w:r>
              <w:rPr>
                <w:noProof/>
                <w:lang w:eastAsia="de-AT"/>
              </w:rPr>
              <w:drawing>
                <wp:inline distT="0" distB="0" distL="0" distR="0" wp14:anchorId="4E4653BD" wp14:editId="7B075645">
                  <wp:extent cx="1590352" cy="704215"/>
                  <wp:effectExtent l="0" t="0" r="0" b="635"/>
                  <wp:docPr id="13" name="Grafik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9078" cy="7080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46ADF" w:rsidRDefault="00946ADF" w:rsidP="00946ADF">
            <w:pPr>
              <w:jc w:val="center"/>
            </w:pPr>
          </w:p>
          <w:p w:rsidR="00946ADF" w:rsidRDefault="00946ADF" w:rsidP="00946ADF">
            <w:pPr>
              <w:jc w:val="center"/>
            </w:pPr>
            <w:r>
              <w:rPr>
                <w:noProof/>
                <w:lang w:eastAsia="de-AT"/>
              </w:rPr>
              <w:drawing>
                <wp:inline distT="0" distB="0" distL="0" distR="0" wp14:anchorId="43185479" wp14:editId="176D84BE">
                  <wp:extent cx="1590040" cy="704077"/>
                  <wp:effectExtent l="0" t="0" r="0" b="1270"/>
                  <wp:docPr id="14" name="Grafik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2827" cy="7141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46ADF" w:rsidRDefault="00946ADF" w:rsidP="00946ADF">
            <w:pPr>
              <w:jc w:val="center"/>
            </w:pPr>
          </w:p>
          <w:p w:rsidR="00946ADF" w:rsidRDefault="00946ADF" w:rsidP="00946ADF">
            <w:pPr>
              <w:jc w:val="center"/>
            </w:pPr>
            <w:r>
              <w:rPr>
                <w:noProof/>
                <w:lang w:eastAsia="de-AT"/>
              </w:rPr>
              <w:drawing>
                <wp:inline distT="0" distB="0" distL="0" distR="0" wp14:anchorId="15F8C7F8" wp14:editId="041C3E9A">
                  <wp:extent cx="1654884" cy="732790"/>
                  <wp:effectExtent l="0" t="0" r="2540" b="0"/>
                  <wp:docPr id="15" name="Grafik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4190" cy="7413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46ADF" w:rsidRDefault="00946ADF" w:rsidP="000136B6"/>
    <w:p w:rsidR="000136B6" w:rsidRDefault="000136B6" w:rsidP="000136B6"/>
    <w:p w:rsidR="000136B6" w:rsidRDefault="000136B6" w:rsidP="000136B6">
      <w:r>
        <w:rPr>
          <w:noProof/>
          <w:lang w:eastAsia="de-AT"/>
        </w:rPr>
        <w:lastRenderedPageBreak/>
        <w:drawing>
          <wp:inline distT="0" distB="0" distL="0" distR="0" wp14:anchorId="25BD6A9E" wp14:editId="3B870DA7">
            <wp:extent cx="5657143" cy="4714286"/>
            <wp:effectExtent l="0" t="0" r="1270" b="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57143" cy="4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6B6" w:rsidRDefault="000136B6" w:rsidP="000136B6"/>
    <w:p w:rsidR="000136B6" w:rsidRDefault="000136B6" w:rsidP="000136B6">
      <w:r>
        <w:t>Speichern nicht vergessen!</w:t>
      </w:r>
    </w:p>
    <w:p w:rsidR="00946ADF" w:rsidRPr="000136B6" w:rsidRDefault="00946ADF" w:rsidP="000136B6"/>
    <w:sectPr w:rsidR="00946ADF" w:rsidRPr="000136B6">
      <w:headerReference w:type="default" r:id="rId16"/>
      <w:footerReference w:type="default" r:id="rId17"/>
      <w:pgSz w:w="11907" w:h="16840" w:code="9"/>
      <w:pgMar w:top="1531" w:right="567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6A0D" w:rsidRDefault="00C06A0D">
      <w:r>
        <w:separator/>
      </w:r>
    </w:p>
  </w:endnote>
  <w:endnote w:type="continuationSeparator" w:id="0">
    <w:p w:rsidR="00C06A0D" w:rsidRDefault="00C06A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313E" w:rsidRDefault="0042313E">
    <w:pPr>
      <w:pStyle w:val="Fuzeile"/>
      <w:rPr>
        <w:sz w:val="18"/>
      </w:rPr>
    </w:pPr>
    <w:r>
      <w:rPr>
        <w:sz w:val="18"/>
      </w:rPr>
      <w:t>© Mo</w:t>
    </w:r>
    <w:r w:rsidR="006728A1">
      <w:rPr>
        <w:sz w:val="18"/>
      </w:rPr>
      <w:t xml:space="preserve"> </w:t>
    </w:r>
    <w:r>
      <w:rPr>
        <w:sz w:val="18"/>
      </w:rPr>
      <w:t>201</w:t>
    </w:r>
    <w:r w:rsidR="006728A1">
      <w:rPr>
        <w:sz w:val="18"/>
      </w:rPr>
      <w:t>3</w:t>
    </w:r>
    <w:r w:rsidR="00C67CD2">
      <w:rPr>
        <w:sz w:val="18"/>
      </w:rPr>
      <w:t>, 2015</w:t>
    </w:r>
    <w:r w:rsidR="00AE0C90">
      <w:rPr>
        <w:sz w:val="18"/>
      </w:rPr>
      <w:t>, 2017</w:t>
    </w:r>
    <w:r>
      <w:rPr>
        <w:sz w:val="18"/>
      </w:rPr>
      <w:tab/>
    </w:r>
    <w:r>
      <w:rPr>
        <w:sz w:val="18"/>
      </w:rPr>
      <w:fldChar w:fldCharType="begin"/>
    </w:r>
    <w:r>
      <w:rPr>
        <w:sz w:val="18"/>
      </w:rPr>
      <w:instrText xml:space="preserve"> FILENAME  \* MERGEFORMAT </w:instrText>
    </w:r>
    <w:r>
      <w:rPr>
        <w:sz w:val="18"/>
      </w:rPr>
      <w:fldChar w:fldCharType="separate"/>
    </w:r>
    <w:r w:rsidR="004E314C">
      <w:rPr>
        <w:noProof/>
        <w:sz w:val="18"/>
      </w:rPr>
      <w:t>Installation_der_HTL_Umgebung_70300.docx</w:t>
    </w:r>
    <w:r>
      <w:rPr>
        <w:sz w:val="18"/>
      </w:rPr>
      <w:fldChar w:fldCharType="end"/>
    </w:r>
    <w:r>
      <w:rPr>
        <w:sz w:val="18"/>
      </w:rPr>
      <w:tab/>
    </w:r>
    <w:r>
      <w:rPr>
        <w:sz w:val="18"/>
      </w:rPr>
      <w:tab/>
      <w:t xml:space="preserve">Seite </w:t>
    </w:r>
    <w:r>
      <w:rPr>
        <w:sz w:val="18"/>
        <w:lang w:val="it-IT"/>
      </w:rPr>
      <w:fldChar w:fldCharType="begin"/>
    </w:r>
    <w:r>
      <w:rPr>
        <w:sz w:val="18"/>
      </w:rPr>
      <w:instrText xml:space="preserve"> PAGE </w:instrText>
    </w:r>
    <w:r>
      <w:rPr>
        <w:sz w:val="18"/>
        <w:lang w:val="it-IT"/>
      </w:rPr>
      <w:fldChar w:fldCharType="separate"/>
    </w:r>
    <w:r w:rsidR="00C26DF6">
      <w:rPr>
        <w:noProof/>
        <w:sz w:val="18"/>
      </w:rPr>
      <w:t>1</w:t>
    </w:r>
    <w:r>
      <w:rPr>
        <w:sz w:val="18"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6A0D" w:rsidRDefault="00C06A0D">
      <w:r>
        <w:separator/>
      </w:r>
    </w:p>
  </w:footnote>
  <w:footnote w:type="continuationSeparator" w:id="0">
    <w:p w:rsidR="00C06A0D" w:rsidRDefault="00C06A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313E" w:rsidRDefault="000E0BE1">
    <w:pPr>
      <w:framePr w:hSpace="142" w:wrap="around" w:vAnchor="text" w:hAnchor="page" w:x="1339" w:y="-50"/>
      <w:ind w:right="-3"/>
      <w:jc w:val="right"/>
      <w:rPr>
        <w:b/>
      </w:rPr>
    </w:pPr>
    <w:r>
      <w:rPr>
        <w:b/>
        <w:noProof/>
        <w:lang w:eastAsia="de-AT"/>
      </w:rPr>
      <w:drawing>
        <wp:inline distT="0" distB="0" distL="0" distR="0">
          <wp:extent cx="866775" cy="407122"/>
          <wp:effectExtent l="0" t="0" r="0" b="0"/>
          <wp:docPr id="8" name="Grafik 8" descr="P:\schulverwaltung\direktion\LOGO_HTL_neu\SW\Logo HTL Rankweil SW.ep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P:\schulverwaltung\direktion\LOGO_HTL_neu\SW\Logo HTL Rankweil SW.ep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9724" cy="4132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42313E" w:rsidRDefault="0042313E" w:rsidP="000136B6">
    <w:pPr>
      <w:pStyle w:val="Kopfzeile"/>
      <w:jc w:val="right"/>
      <w:rPr>
        <w:rFonts w:cs="Arial"/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5.75pt;height:13.5pt" o:bullet="t">
        <v:imagedata r:id="rId1" o:title=""/>
      </v:shape>
    </w:pict>
  </w:numPicBullet>
  <w:numPicBullet w:numPicBulletId="1">
    <w:pict>
      <v:shape id="_x0000_i1027" type="#_x0000_t75" style="width:12.75pt;height:15pt" o:bullet="t">
        <v:imagedata r:id="rId2" o:title=""/>
      </v:shape>
    </w:pict>
  </w:numPicBullet>
  <w:numPicBullet w:numPicBulletId="2">
    <w:pict>
      <v:shape id="_x0000_i1028" type="#_x0000_t75" style="width:12.75pt;height:12.75pt" o:bullet="t">
        <v:imagedata r:id="rId3" o:title=""/>
      </v:shape>
    </w:pict>
  </w:numPicBullet>
  <w:abstractNum w:abstractNumId="0" w15:restartNumberingAfterBreak="0">
    <w:nsid w:val="224A1B9D"/>
    <w:multiLevelType w:val="hybridMultilevel"/>
    <w:tmpl w:val="382C6BB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B00C7B"/>
    <w:multiLevelType w:val="hybridMultilevel"/>
    <w:tmpl w:val="1098FE2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9"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A0D"/>
    <w:rsid w:val="000136B6"/>
    <w:rsid w:val="00014EC5"/>
    <w:rsid w:val="00031246"/>
    <w:rsid w:val="00033FE2"/>
    <w:rsid w:val="00044E2F"/>
    <w:rsid w:val="00054542"/>
    <w:rsid w:val="00073FC6"/>
    <w:rsid w:val="000A06DA"/>
    <w:rsid w:val="000A365A"/>
    <w:rsid w:val="000B4464"/>
    <w:rsid w:val="000D7F5C"/>
    <w:rsid w:val="000E0BE1"/>
    <w:rsid w:val="000E78D3"/>
    <w:rsid w:val="00104617"/>
    <w:rsid w:val="001140F8"/>
    <w:rsid w:val="001413C6"/>
    <w:rsid w:val="0014286F"/>
    <w:rsid w:val="00145C4A"/>
    <w:rsid w:val="001475E7"/>
    <w:rsid w:val="00172452"/>
    <w:rsid w:val="00176BE0"/>
    <w:rsid w:val="001A05E8"/>
    <w:rsid w:val="001A4479"/>
    <w:rsid w:val="001B022C"/>
    <w:rsid w:val="001C2A39"/>
    <w:rsid w:val="00223BFD"/>
    <w:rsid w:val="00233D02"/>
    <w:rsid w:val="00233E0C"/>
    <w:rsid w:val="00242E92"/>
    <w:rsid w:val="00253624"/>
    <w:rsid w:val="00264B53"/>
    <w:rsid w:val="00265B5F"/>
    <w:rsid w:val="00290247"/>
    <w:rsid w:val="00293EF2"/>
    <w:rsid w:val="002F2112"/>
    <w:rsid w:val="002F37D5"/>
    <w:rsid w:val="002F3BB9"/>
    <w:rsid w:val="003138F2"/>
    <w:rsid w:val="003409DB"/>
    <w:rsid w:val="00347387"/>
    <w:rsid w:val="00374C26"/>
    <w:rsid w:val="00381EBA"/>
    <w:rsid w:val="003A4E6E"/>
    <w:rsid w:val="003A6DA0"/>
    <w:rsid w:val="003A7B81"/>
    <w:rsid w:val="003B1FAA"/>
    <w:rsid w:val="003B3C67"/>
    <w:rsid w:val="003D37E2"/>
    <w:rsid w:val="00412471"/>
    <w:rsid w:val="00412A98"/>
    <w:rsid w:val="0042313E"/>
    <w:rsid w:val="00423EDA"/>
    <w:rsid w:val="00426537"/>
    <w:rsid w:val="0042726D"/>
    <w:rsid w:val="00430C5E"/>
    <w:rsid w:val="00440DE1"/>
    <w:rsid w:val="004500C6"/>
    <w:rsid w:val="004610B8"/>
    <w:rsid w:val="00485AF3"/>
    <w:rsid w:val="004E0885"/>
    <w:rsid w:val="004E314C"/>
    <w:rsid w:val="00510E40"/>
    <w:rsid w:val="00514CDF"/>
    <w:rsid w:val="005244B9"/>
    <w:rsid w:val="005435E3"/>
    <w:rsid w:val="005C4792"/>
    <w:rsid w:val="005C7DD9"/>
    <w:rsid w:val="005D7B69"/>
    <w:rsid w:val="00600469"/>
    <w:rsid w:val="00631B5C"/>
    <w:rsid w:val="006325BB"/>
    <w:rsid w:val="00644A1F"/>
    <w:rsid w:val="00672570"/>
    <w:rsid w:val="006728A1"/>
    <w:rsid w:val="00694E8F"/>
    <w:rsid w:val="006A1C9A"/>
    <w:rsid w:val="006B18FC"/>
    <w:rsid w:val="006D40BB"/>
    <w:rsid w:val="006E0232"/>
    <w:rsid w:val="006E1840"/>
    <w:rsid w:val="007022A1"/>
    <w:rsid w:val="00721921"/>
    <w:rsid w:val="0072477D"/>
    <w:rsid w:val="00765874"/>
    <w:rsid w:val="00771AFC"/>
    <w:rsid w:val="007815E1"/>
    <w:rsid w:val="00790FD0"/>
    <w:rsid w:val="00796EAC"/>
    <w:rsid w:val="007A6526"/>
    <w:rsid w:val="007B197A"/>
    <w:rsid w:val="007B4A9F"/>
    <w:rsid w:val="00802F9E"/>
    <w:rsid w:val="008046C7"/>
    <w:rsid w:val="00815F9E"/>
    <w:rsid w:val="00834F59"/>
    <w:rsid w:val="0084602C"/>
    <w:rsid w:val="008728F1"/>
    <w:rsid w:val="0087311E"/>
    <w:rsid w:val="008E2955"/>
    <w:rsid w:val="008E2CD4"/>
    <w:rsid w:val="008E4999"/>
    <w:rsid w:val="00915A00"/>
    <w:rsid w:val="009237FC"/>
    <w:rsid w:val="00924B3E"/>
    <w:rsid w:val="00946ADF"/>
    <w:rsid w:val="00950B04"/>
    <w:rsid w:val="00951B47"/>
    <w:rsid w:val="0095367F"/>
    <w:rsid w:val="00965D4C"/>
    <w:rsid w:val="009709A0"/>
    <w:rsid w:val="0099667E"/>
    <w:rsid w:val="009C2AC3"/>
    <w:rsid w:val="009F5AF2"/>
    <w:rsid w:val="00A01C26"/>
    <w:rsid w:val="00A0586E"/>
    <w:rsid w:val="00A13931"/>
    <w:rsid w:val="00A16CCA"/>
    <w:rsid w:val="00A24825"/>
    <w:rsid w:val="00A373D6"/>
    <w:rsid w:val="00A527B9"/>
    <w:rsid w:val="00A7531C"/>
    <w:rsid w:val="00A81336"/>
    <w:rsid w:val="00AC385B"/>
    <w:rsid w:val="00AD17AF"/>
    <w:rsid w:val="00AE0C90"/>
    <w:rsid w:val="00AE2911"/>
    <w:rsid w:val="00AF7A8A"/>
    <w:rsid w:val="00B32263"/>
    <w:rsid w:val="00B3500E"/>
    <w:rsid w:val="00B612A2"/>
    <w:rsid w:val="00B71EE6"/>
    <w:rsid w:val="00C03D1F"/>
    <w:rsid w:val="00C06A0D"/>
    <w:rsid w:val="00C077A5"/>
    <w:rsid w:val="00C108B9"/>
    <w:rsid w:val="00C12274"/>
    <w:rsid w:val="00C26DF6"/>
    <w:rsid w:val="00C4218D"/>
    <w:rsid w:val="00C43A00"/>
    <w:rsid w:val="00C65698"/>
    <w:rsid w:val="00C67CD2"/>
    <w:rsid w:val="00CA075A"/>
    <w:rsid w:val="00CA3A64"/>
    <w:rsid w:val="00D03E69"/>
    <w:rsid w:val="00D0576A"/>
    <w:rsid w:val="00D1372A"/>
    <w:rsid w:val="00D23213"/>
    <w:rsid w:val="00D2668D"/>
    <w:rsid w:val="00D5118C"/>
    <w:rsid w:val="00D734BA"/>
    <w:rsid w:val="00D736EE"/>
    <w:rsid w:val="00D83AB5"/>
    <w:rsid w:val="00DA59A4"/>
    <w:rsid w:val="00DC133A"/>
    <w:rsid w:val="00DC62D8"/>
    <w:rsid w:val="00DC7703"/>
    <w:rsid w:val="00DF5FAE"/>
    <w:rsid w:val="00E31B3F"/>
    <w:rsid w:val="00E465EA"/>
    <w:rsid w:val="00E541AF"/>
    <w:rsid w:val="00E73103"/>
    <w:rsid w:val="00E752C8"/>
    <w:rsid w:val="00E87409"/>
    <w:rsid w:val="00E92D33"/>
    <w:rsid w:val="00EB26F3"/>
    <w:rsid w:val="00EB321D"/>
    <w:rsid w:val="00EB52F4"/>
    <w:rsid w:val="00ED67E0"/>
    <w:rsid w:val="00EF5AE9"/>
    <w:rsid w:val="00F32DAB"/>
    <w:rsid w:val="00F43E1E"/>
    <w:rsid w:val="00F44106"/>
    <w:rsid w:val="00F601F8"/>
    <w:rsid w:val="00F66D77"/>
    <w:rsid w:val="00F90095"/>
    <w:rsid w:val="00FA5AFE"/>
    <w:rsid w:val="00FC1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</o:shapelayout>
  </w:shapeDefaults>
  <w:decimalSymbol w:val=","/>
  <w:listSeparator w:val=";"/>
  <w15:docId w15:val="{7BF9BFFB-FCD2-4E2A-92E9-817E4D56E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44106"/>
    <w:pPr>
      <w:overflowPunct w:val="0"/>
      <w:autoSpaceDE w:val="0"/>
      <w:autoSpaceDN w:val="0"/>
      <w:adjustRightInd w:val="0"/>
      <w:textAlignment w:val="baseline"/>
    </w:pPr>
    <w:rPr>
      <w:sz w:val="24"/>
      <w:lang w:eastAsia="de-DE"/>
    </w:rPr>
  </w:style>
  <w:style w:type="paragraph" w:styleId="berschrift1">
    <w:name w:val="heading 1"/>
    <w:basedOn w:val="Standard"/>
    <w:next w:val="Standard"/>
    <w:qFormat/>
    <w:pPr>
      <w:keepNext/>
      <w:outlineLvl w:val="0"/>
    </w:pPr>
    <w:rPr>
      <w:b/>
      <w:bCs/>
      <w:iCs/>
      <w:sz w:val="32"/>
      <w:lang w:val="en-GB"/>
    </w:rPr>
  </w:style>
  <w:style w:type="paragraph" w:styleId="berschrift2">
    <w:name w:val="heading 2"/>
    <w:basedOn w:val="Standard"/>
    <w:next w:val="Standard"/>
    <w:qFormat/>
    <w:pPr>
      <w:keepNext/>
      <w:outlineLvl w:val="1"/>
    </w:pPr>
    <w:rPr>
      <w:b/>
      <w:lang w:val="en-GB"/>
    </w:rPr>
  </w:style>
  <w:style w:type="paragraph" w:styleId="berschrift3">
    <w:name w:val="heading 3"/>
    <w:basedOn w:val="Standard"/>
    <w:next w:val="Standard"/>
    <w:qFormat/>
    <w:rsid w:val="00F44106"/>
    <w:pPr>
      <w:keepNext/>
      <w:outlineLvl w:val="2"/>
    </w:pPr>
    <w:rPr>
      <w:i/>
      <w:iCs/>
    </w:rPr>
  </w:style>
  <w:style w:type="paragraph" w:styleId="berschrift4">
    <w:name w:val="heading 4"/>
    <w:basedOn w:val="Standard"/>
    <w:next w:val="Standard"/>
    <w:qFormat/>
    <w:rsid w:val="00F44106"/>
    <w:pPr>
      <w:keepNext/>
      <w:outlineLvl w:val="3"/>
    </w:pPr>
    <w:rPr>
      <w:i/>
      <w:iCs/>
    </w:rPr>
  </w:style>
  <w:style w:type="paragraph" w:styleId="berschrift5">
    <w:name w:val="heading 5"/>
    <w:basedOn w:val="Standard"/>
    <w:next w:val="Standard"/>
    <w:pPr>
      <w:keepNext/>
      <w:outlineLvl w:val="4"/>
    </w:pPr>
    <w:rPr>
      <w:i/>
      <w:iCs/>
      <w:sz w:val="20"/>
    </w:rPr>
  </w:style>
  <w:style w:type="paragraph" w:styleId="berschrift6">
    <w:name w:val="heading 6"/>
    <w:basedOn w:val="Standard"/>
    <w:next w:val="Standard"/>
    <w:qFormat/>
    <w:pPr>
      <w:keepNext/>
      <w:outlineLvl w:val="5"/>
    </w:pPr>
    <w:rPr>
      <w:i/>
      <w:i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14CDF"/>
    <w:pPr>
      <w:tabs>
        <w:tab w:val="center" w:pos="4536"/>
        <w:tab w:val="right" w:pos="9072"/>
      </w:tabs>
    </w:pPr>
    <w:rPr>
      <w:sz w:val="16"/>
    </w:rPr>
  </w:style>
  <w:style w:type="paragraph" w:customStyle="1" w:styleId="Quelltext">
    <w:name w:val="Quelltext"/>
    <w:basedOn w:val="Standard"/>
    <w:qFormat/>
    <w:rsid w:val="00F44106"/>
    <w:rPr>
      <w:rFonts w:ascii="Consolas" w:hAnsi="Consolas" w:cs="Courier New"/>
      <w:sz w:val="16"/>
    </w:rPr>
  </w:style>
  <w:style w:type="paragraph" w:styleId="Sprechblasentext">
    <w:name w:val="Balloon Text"/>
    <w:basedOn w:val="Standard"/>
    <w:semiHidden/>
    <w:rsid w:val="00073FC6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374C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6E0232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145C4A"/>
    <w:rPr>
      <w:color w:val="0000FF" w:themeColor="hyperlink"/>
      <w:u w:val="single"/>
    </w:rPr>
  </w:style>
  <w:style w:type="paragraph" w:styleId="Verzeichnis1">
    <w:name w:val="toc 1"/>
    <w:basedOn w:val="Standard"/>
    <w:next w:val="Standard"/>
    <w:autoRedefine/>
    <w:uiPriority w:val="39"/>
    <w:rsid w:val="00951B47"/>
  </w:style>
  <w:style w:type="paragraph" w:styleId="Verzeichnis2">
    <w:name w:val="toc 2"/>
    <w:basedOn w:val="Standard"/>
    <w:next w:val="Standard"/>
    <w:autoRedefine/>
    <w:uiPriority w:val="39"/>
    <w:unhideWhenUsed/>
    <w:rsid w:val="00A7531C"/>
    <w:pPr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8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wmf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4B97CC-C959-4E1E-80E7-BE044BA591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8D1F78F0.dotm</Template>
  <TotalTime>0</TotalTime>
  <Pages>3</Pages>
  <Words>21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Erstellung eines Schaltplans</vt:lpstr>
    </vt:vector>
  </TitlesOfParts>
  <Company>HTL Rankweil</Company>
  <LinksUpToDate>false</LinksUpToDate>
  <CharactersWithSpaces>210</CharactersWithSpaces>
  <SharedDoc>false</SharedDoc>
  <HLinks>
    <vt:vector size="60" baseType="variant">
      <vt:variant>
        <vt:i4>1310769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_Toc348021868</vt:lpwstr>
      </vt:variant>
      <vt:variant>
        <vt:i4>1310769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_Toc348021867</vt:lpwstr>
      </vt:variant>
      <vt:variant>
        <vt:i4>1310769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_Toc348021866</vt:lpwstr>
      </vt:variant>
      <vt:variant>
        <vt:i4>1310769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_Toc348021865</vt:lpwstr>
      </vt:variant>
      <vt:variant>
        <vt:i4>1310769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_Toc348021864</vt:lpwstr>
      </vt:variant>
      <vt:variant>
        <vt:i4>1310769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_Toc348021863</vt:lpwstr>
      </vt:variant>
      <vt:variant>
        <vt:i4>1310769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_Toc348021862</vt:lpwstr>
      </vt:variant>
      <vt:variant>
        <vt:i4>1310769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_Toc348021861</vt:lpwstr>
      </vt:variant>
      <vt:variant>
        <vt:i4>1310769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_Toc348021860</vt:lpwstr>
      </vt:variant>
      <vt:variant>
        <vt:i4>1507377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_Toc348021859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Erstellung eines Schaltplans</dc:title>
  <dc:creator>admin</dc:creator>
  <cp:lastModifiedBy>Leopold MOOSBRUGGER</cp:lastModifiedBy>
  <cp:revision>2</cp:revision>
  <cp:lastPrinted>2017-01-11T19:12:00Z</cp:lastPrinted>
  <dcterms:created xsi:type="dcterms:W3CDTF">2017-01-11T19:39:00Z</dcterms:created>
  <dcterms:modified xsi:type="dcterms:W3CDTF">2017-01-11T19:39:00Z</dcterms:modified>
</cp:coreProperties>
</file>