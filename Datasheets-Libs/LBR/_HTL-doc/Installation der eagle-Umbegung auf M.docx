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D2" w:rsidRPr="005671F5" w:rsidRDefault="00415961">
      <w:pPr>
        <w:rPr>
          <w:b/>
        </w:rPr>
      </w:pPr>
      <w:r w:rsidRPr="005671F5">
        <w:rPr>
          <w:b/>
        </w:rPr>
        <w:t xml:space="preserve">Installation der </w:t>
      </w:r>
      <w:proofErr w:type="spellStart"/>
      <w:r w:rsidRPr="005671F5">
        <w:rPr>
          <w:b/>
        </w:rPr>
        <w:t>eagle</w:t>
      </w:r>
      <w:proofErr w:type="spellEnd"/>
      <w:r w:rsidRPr="005671F5">
        <w:rPr>
          <w:b/>
        </w:rPr>
        <w:t>-Umgebung am Laufwerk M:\</w:t>
      </w:r>
    </w:p>
    <w:p w:rsidR="00415961" w:rsidRDefault="00415961"/>
    <w:p w:rsidR="00415961" w:rsidRDefault="00415961">
      <w:r>
        <w:t xml:space="preserve">Aus dem Verzeichnis </w:t>
      </w:r>
      <w:r w:rsidRPr="00415961">
        <w:rPr>
          <w:b/>
        </w:rPr>
        <w:t>„P:\</w:t>
      </w:r>
      <w:proofErr w:type="spellStart"/>
      <w:r w:rsidRPr="00415961">
        <w:rPr>
          <w:b/>
        </w:rPr>
        <w:t>oeffentlich</w:t>
      </w:r>
      <w:proofErr w:type="spellEnd"/>
      <w:r w:rsidRPr="00415961">
        <w:rPr>
          <w:b/>
        </w:rPr>
        <w:t>\_</w:t>
      </w:r>
      <w:proofErr w:type="spellStart"/>
      <w:r w:rsidRPr="00415961">
        <w:rPr>
          <w:b/>
        </w:rPr>
        <w:t>anwendungen</w:t>
      </w:r>
      <w:proofErr w:type="spellEnd"/>
      <w:r w:rsidRPr="00415961">
        <w:rPr>
          <w:b/>
        </w:rPr>
        <w:t>\eagle-7.7.0\__Install2lwM\“</w:t>
      </w:r>
      <w:r>
        <w:t xml:space="preserve"> die Batch-Datei </w:t>
      </w:r>
      <w:r w:rsidRPr="00415961">
        <w:rPr>
          <w:b/>
        </w:rPr>
        <w:t>„eagle-7.7.0_init.bat“</w:t>
      </w:r>
      <w:r>
        <w:t xml:space="preserve"> starten.</w:t>
      </w:r>
    </w:p>
    <w:p w:rsidR="00415961" w:rsidRDefault="00415961">
      <w:r w:rsidRPr="00415961">
        <w:rPr>
          <w:noProof/>
        </w:rPr>
        <w:drawing>
          <wp:inline distT="0" distB="0" distL="0" distR="0" wp14:anchorId="7FEBDF79" wp14:editId="4C960735">
            <wp:extent cx="4327406" cy="14753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134" cy="14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61" w:rsidRDefault="00415961">
      <w:r w:rsidRPr="00415961">
        <w:rPr>
          <w:noProof/>
        </w:rPr>
        <w:drawing>
          <wp:inline distT="0" distB="0" distL="0" distR="0" wp14:anchorId="7D76BBDF" wp14:editId="462445A6">
            <wp:extent cx="4325168" cy="12019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389" cy="1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61" w:rsidRDefault="00973557">
      <w:r>
        <w:t>Als letzter Befehl wird „</w:t>
      </w:r>
      <w:proofErr w:type="spellStart"/>
      <w:r>
        <w:t>eagle</w:t>
      </w:r>
      <w:proofErr w:type="spellEnd"/>
      <w:r>
        <w:t xml:space="preserve">“ </w:t>
      </w:r>
      <w:r w:rsidR="004C4B1B">
        <w:t>gestartet. Das Kommandofenster verschwindet, wenn „</w:t>
      </w:r>
      <w:proofErr w:type="spellStart"/>
      <w:r w:rsidR="004C4B1B">
        <w:t>eagle</w:t>
      </w:r>
      <w:proofErr w:type="spellEnd"/>
      <w:r w:rsidR="004C4B1B">
        <w:t>“ geschlossen wird.</w:t>
      </w:r>
    </w:p>
    <w:p w:rsidR="00973557" w:rsidRDefault="00973557">
      <w:r w:rsidRPr="00973557">
        <w:rPr>
          <w:noProof/>
        </w:rPr>
        <w:drawing>
          <wp:inline distT="0" distB="0" distL="0" distR="0" wp14:anchorId="652140DE" wp14:editId="5283AB3D">
            <wp:extent cx="5760720" cy="23285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F5" w:rsidRDefault="005671F5">
      <w:r>
        <w:t>Nach der Installation erscheinen am Desktop 2 Icons. Das Start-Icon für „</w:t>
      </w:r>
      <w:proofErr w:type="spellStart"/>
      <w:r>
        <w:t>eagle</w:t>
      </w:r>
      <w:proofErr w:type="spellEnd"/>
      <w:r>
        <w:t>“ und eine Verknüpfung auf die Dokumentation der „</w:t>
      </w:r>
      <w:proofErr w:type="spellStart"/>
      <w:r>
        <w:t>eagle</w:t>
      </w:r>
      <w:proofErr w:type="spellEnd"/>
      <w:r>
        <w:t>“-Installation an der Schule.</w:t>
      </w:r>
    </w:p>
    <w:p w:rsidR="005671F5" w:rsidRDefault="005671F5">
      <w:r w:rsidRPr="005671F5">
        <w:rPr>
          <w:noProof/>
        </w:rPr>
        <w:drawing>
          <wp:inline distT="0" distB="0" distL="0" distR="0" wp14:anchorId="72124B5D" wp14:editId="761E0086">
            <wp:extent cx="2172003" cy="99073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61" w:rsidRDefault="008A7CFF">
      <w:r>
        <w:t>Im Verzeichnis: „</w:t>
      </w:r>
      <w:r w:rsidRPr="008A7CFF">
        <w:t>M:\eagle-7.7.0\Projekte\</w:t>
      </w:r>
      <w:proofErr w:type="spellStart"/>
      <w:r w:rsidRPr="008A7CFF">
        <w:t>arduino</w:t>
      </w:r>
      <w:proofErr w:type="spellEnd"/>
      <w:r>
        <w:t>“ befindet sich ein Musterprojekt für den Test der Installation.</w:t>
      </w:r>
      <w:bookmarkStart w:id="0" w:name="_GoBack"/>
      <w:bookmarkEnd w:id="0"/>
    </w:p>
    <w:sectPr w:rsidR="00415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1"/>
    <w:rsid w:val="003B5DD2"/>
    <w:rsid w:val="00415961"/>
    <w:rsid w:val="004C4B1B"/>
    <w:rsid w:val="005671F5"/>
    <w:rsid w:val="008A7CFF"/>
    <w:rsid w:val="0097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3692"/>
  <w15:chartTrackingRefBased/>
  <w15:docId w15:val="{D2ACF02D-0B30-47A9-96F4-279F4E68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872009EC.dotm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Rankweil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MOOSBRUGGER</dc:creator>
  <cp:keywords/>
  <dc:description/>
  <cp:lastModifiedBy>Leopold MOOSBRUGGER</cp:lastModifiedBy>
  <cp:revision>4</cp:revision>
  <dcterms:created xsi:type="dcterms:W3CDTF">2019-10-25T07:52:00Z</dcterms:created>
  <dcterms:modified xsi:type="dcterms:W3CDTF">2019-10-25T08:16:00Z</dcterms:modified>
</cp:coreProperties>
</file>